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631"/>
        <w:tblW w:w="2896" w:type="pct"/>
        <w:tblBorders>
          <w:top w:val="none" w:sz="0" w:space="0" w:color="auto"/>
          <w:left w:val="single" w:sz="48" w:space="0" w:color="1F3864" w:themeColor="accent1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Layout table to enter Menu items and brief description of each dish"/>
      </w:tblPr>
      <w:tblGrid>
        <w:gridCol w:w="690"/>
        <w:gridCol w:w="3120"/>
      </w:tblGrid>
      <w:tr w:rsidR="00127D23" w14:paraId="52A4B248" w14:textId="77777777" w:rsidTr="003D20A8">
        <w:trPr>
          <w:trHeight w:hRule="exact" w:val="3254"/>
        </w:trPr>
        <w:tc>
          <w:tcPr>
            <w:tcW w:w="690" w:type="dxa"/>
            <w:tcBorders>
              <w:left w:val="single" w:sz="48" w:space="0" w:color="2F5496" w:themeColor="accent1" w:themeShade="BF"/>
              <w:bottom w:val="nil"/>
              <w:right w:val="nil"/>
            </w:tcBorders>
            <w:shd w:val="clear" w:color="auto" w:fill="auto"/>
          </w:tcPr>
          <w:p w14:paraId="06C263C0" w14:textId="77777777" w:rsidR="00127D23" w:rsidRDefault="00127D23" w:rsidP="00AE2302">
            <w:pPr>
              <w:pStyle w:val="Title"/>
              <w:framePr w:hSpace="0" w:wrap="auto" w:vAnchor="margin" w:hAnchor="text" w:xAlign="left" w:yAlign="inline"/>
            </w:pPr>
          </w:p>
        </w:tc>
        <w:tc>
          <w:tcPr>
            <w:tcW w:w="3120" w:type="dxa"/>
            <w:tcBorders>
              <w:left w:val="nil"/>
              <w:bottom w:val="nil"/>
            </w:tcBorders>
            <w:shd w:val="clear" w:color="auto" w:fill="auto"/>
            <w:tcMar>
              <w:top w:w="1800" w:type="dxa"/>
              <w:left w:w="115" w:type="dxa"/>
              <w:bottom w:w="1627" w:type="dxa"/>
              <w:right w:w="115" w:type="dxa"/>
            </w:tcMar>
            <w:vAlign w:val="center"/>
          </w:tcPr>
          <w:p w14:paraId="6A798308" w14:textId="194DDAA7" w:rsidR="00127D23" w:rsidRPr="00E147FE" w:rsidRDefault="00AE2302" w:rsidP="00AE2302">
            <w:pPr>
              <w:pStyle w:val="Title"/>
              <w:framePr w:hSpace="0" w:wrap="auto" w:vAnchor="margin" w:hAnchor="text" w:xAlign="left" w:yAlign="inline"/>
            </w:pPr>
            <w:r>
              <w:rPr>
                <w:noProof/>
              </w:rPr>
              <w:drawing>
                <wp:inline distT="0" distB="0" distL="0" distR="0" wp14:anchorId="0EC5FA26" wp14:editId="4EF4D68A">
                  <wp:extent cx="1835244" cy="76203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244" cy="76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D23" w14:paraId="7D936DAA" w14:textId="77777777" w:rsidTr="003D20A8">
        <w:trPr>
          <w:trHeight w:val="494"/>
        </w:trPr>
        <w:tc>
          <w:tcPr>
            <w:tcW w:w="690" w:type="dxa"/>
            <w:tcBorders>
              <w:left w:val="single" w:sz="48" w:space="0" w:color="2F5496" w:themeColor="accent1" w:themeShade="BF"/>
              <w:bottom w:val="nil"/>
              <w:right w:val="nil"/>
            </w:tcBorders>
            <w:shd w:val="clear" w:color="auto" w:fill="auto"/>
          </w:tcPr>
          <w:p w14:paraId="13584EF9" w14:textId="77777777" w:rsidR="00127D23" w:rsidRDefault="00127D23" w:rsidP="00AE2302">
            <w:pPr>
              <w:pStyle w:val="Heading1"/>
              <w:framePr w:hSpace="0" w:wrap="auto" w:vAnchor="margin" w:hAnchor="text" w:xAlign="left" w:yAlign="inline"/>
              <w:outlineLvl w:val="0"/>
            </w:pPr>
          </w:p>
        </w:tc>
        <w:tc>
          <w:tcPr>
            <w:tcW w:w="3120" w:type="dxa"/>
            <w:tcBorders>
              <w:left w:val="nil"/>
              <w:bottom w:val="dashed" w:sz="4" w:space="0" w:color="2E74B5" w:themeColor="accent5" w:themeShade="BF"/>
            </w:tcBorders>
            <w:shd w:val="clear" w:color="auto" w:fill="FFF2CC" w:themeFill="accent4" w:themeFillTint="33"/>
            <w:tcMar>
              <w:left w:w="115" w:type="dxa"/>
              <w:right w:w="115" w:type="dxa"/>
            </w:tcMar>
          </w:tcPr>
          <w:p w14:paraId="3DDA5FA1" w14:textId="77777777" w:rsidR="00127D23" w:rsidRPr="008765E9" w:rsidRDefault="003F133F" w:rsidP="00AE2302">
            <w:pPr>
              <w:pStyle w:val="Heading1"/>
              <w:framePr w:hSpace="0" w:wrap="auto" w:vAnchor="margin" w:hAnchor="text" w:xAlign="left" w:yAlign="inline"/>
              <w:outlineLvl w:val="0"/>
            </w:pPr>
            <w:sdt>
              <w:sdtPr>
                <w:alias w:val="Enter item 1:"/>
                <w:tag w:val="Enter item 1:"/>
                <w:id w:val="-173037730"/>
                <w:placeholder>
                  <w:docPart w:val="C7029AA1928F4741A603880112C2A008"/>
                </w:placeholder>
                <w:temporary/>
                <w:showingPlcHdr/>
                <w15:appearance w15:val="hidden"/>
              </w:sdtPr>
              <w:sdtEndPr/>
              <w:sdtContent>
                <w:r w:rsidR="00127D23" w:rsidRPr="006823DC">
                  <w:t>ITEAM</w:t>
                </w:r>
                <w:r w:rsidR="00127D23">
                  <w:t xml:space="preserve"> 1</w:t>
                </w:r>
              </w:sdtContent>
            </w:sdt>
          </w:p>
        </w:tc>
      </w:tr>
      <w:tr w:rsidR="00127D23" w14:paraId="0EE9B3BD" w14:textId="77777777" w:rsidTr="003D20A8">
        <w:trPr>
          <w:trHeight w:val="1176"/>
        </w:trPr>
        <w:tc>
          <w:tcPr>
            <w:tcW w:w="690" w:type="dxa"/>
            <w:tcBorders>
              <w:top w:val="nil"/>
              <w:left w:val="single" w:sz="48" w:space="0" w:color="2F5496" w:themeColor="accent1" w:themeShade="BF"/>
              <w:bottom w:val="nil"/>
              <w:right w:val="nil"/>
            </w:tcBorders>
            <w:shd w:val="clear" w:color="auto" w:fill="auto"/>
          </w:tcPr>
          <w:p w14:paraId="1BE30C38" w14:textId="77777777" w:rsidR="00127D23" w:rsidRDefault="00127D23" w:rsidP="00AE2302"/>
        </w:tc>
        <w:tc>
          <w:tcPr>
            <w:tcW w:w="3120" w:type="dxa"/>
            <w:tcBorders>
              <w:top w:val="dashed" w:sz="4" w:space="0" w:color="2E74B5" w:themeColor="accent5" w:themeShade="BF"/>
              <w:left w:val="nil"/>
              <w:bottom w:val="nil"/>
            </w:tcBorders>
            <w:tcMar>
              <w:left w:w="115" w:type="dxa"/>
              <w:right w:w="115" w:type="dxa"/>
            </w:tcMar>
          </w:tcPr>
          <w:p w14:paraId="705884C0" w14:textId="77777777" w:rsidR="00127D23" w:rsidRPr="006823DC" w:rsidRDefault="003F133F" w:rsidP="00AE2302">
            <w:sdt>
              <w:sdtPr>
                <w:alias w:val="Enter description:"/>
                <w:tag w:val="Enter description:"/>
                <w:id w:val="409431107"/>
                <w:placeholder>
                  <w:docPart w:val="70F4E06ECD8C445789C22CA0985432D0"/>
                </w:placeholder>
                <w:temporary/>
                <w:showingPlcHdr/>
                <w15:appearance w15:val="hidden"/>
              </w:sdtPr>
              <w:sdtEndPr/>
              <w:sdtContent>
                <w:r w:rsidR="00127D23">
                  <w:t>A brief description of the dish.</w:t>
                </w:r>
              </w:sdtContent>
            </w:sdt>
          </w:p>
        </w:tc>
      </w:tr>
      <w:tr w:rsidR="00127D23" w14:paraId="5C627C89" w14:textId="77777777" w:rsidTr="003D20A8">
        <w:trPr>
          <w:trHeight w:val="496"/>
        </w:trPr>
        <w:tc>
          <w:tcPr>
            <w:tcW w:w="690" w:type="dxa"/>
            <w:tcBorders>
              <w:left w:val="single" w:sz="48" w:space="0" w:color="2F5496" w:themeColor="accent1" w:themeShade="BF"/>
              <w:bottom w:val="nil"/>
              <w:right w:val="nil"/>
            </w:tcBorders>
            <w:shd w:val="clear" w:color="auto" w:fill="auto"/>
          </w:tcPr>
          <w:p w14:paraId="36A1020C" w14:textId="77777777" w:rsidR="00127D23" w:rsidRDefault="00127D23" w:rsidP="00AE2302">
            <w:pPr>
              <w:pStyle w:val="Heading1"/>
              <w:framePr w:hSpace="0" w:wrap="auto" w:vAnchor="margin" w:hAnchor="text" w:xAlign="left" w:yAlign="inline"/>
              <w:outlineLvl w:val="0"/>
            </w:pPr>
          </w:p>
        </w:tc>
        <w:tc>
          <w:tcPr>
            <w:tcW w:w="3120" w:type="dxa"/>
            <w:tcBorders>
              <w:left w:val="nil"/>
              <w:bottom w:val="dashed" w:sz="4" w:space="0" w:color="2E74B5" w:themeColor="accent5" w:themeShade="BF"/>
            </w:tcBorders>
            <w:shd w:val="clear" w:color="auto" w:fill="FFF2CC" w:themeFill="accent4" w:themeFillTint="33"/>
            <w:tcMar>
              <w:left w:w="115" w:type="dxa"/>
              <w:right w:w="115" w:type="dxa"/>
            </w:tcMar>
          </w:tcPr>
          <w:p w14:paraId="59D85C87" w14:textId="77777777" w:rsidR="00127D23" w:rsidRPr="00E147FE" w:rsidRDefault="003F133F" w:rsidP="00AE2302">
            <w:pPr>
              <w:pStyle w:val="Heading1"/>
              <w:framePr w:hSpace="0" w:wrap="auto" w:vAnchor="margin" w:hAnchor="text" w:xAlign="left" w:yAlign="inline"/>
              <w:outlineLvl w:val="0"/>
            </w:pPr>
            <w:sdt>
              <w:sdtPr>
                <w:alias w:val="Enter item 2:"/>
                <w:tag w:val="Enter item 2:"/>
                <w:id w:val="-913691538"/>
                <w:placeholder>
                  <w:docPart w:val="940ABAEEB4814AA4976A3F7B1637DE44"/>
                </w:placeholder>
                <w:temporary/>
                <w:showingPlcHdr/>
                <w15:appearance w15:val="hidden"/>
              </w:sdtPr>
              <w:sdtEndPr/>
              <w:sdtContent>
                <w:r w:rsidR="00127D23" w:rsidRPr="006823DC">
                  <w:t>ITEAM</w:t>
                </w:r>
                <w:r w:rsidR="00127D23">
                  <w:t xml:space="preserve"> 2</w:t>
                </w:r>
              </w:sdtContent>
            </w:sdt>
          </w:p>
        </w:tc>
      </w:tr>
      <w:tr w:rsidR="00127D23" w14:paraId="2BC62441" w14:textId="77777777" w:rsidTr="003D20A8">
        <w:trPr>
          <w:trHeight w:val="1032"/>
        </w:trPr>
        <w:tc>
          <w:tcPr>
            <w:tcW w:w="690" w:type="dxa"/>
            <w:tcBorders>
              <w:top w:val="nil"/>
              <w:left w:val="single" w:sz="48" w:space="0" w:color="2F5496" w:themeColor="accent1" w:themeShade="BF"/>
              <w:bottom w:val="nil"/>
              <w:right w:val="nil"/>
            </w:tcBorders>
            <w:shd w:val="clear" w:color="auto" w:fill="auto"/>
          </w:tcPr>
          <w:p w14:paraId="49507746" w14:textId="77777777" w:rsidR="00127D23" w:rsidRDefault="00127D23" w:rsidP="00AE2302"/>
        </w:tc>
        <w:tc>
          <w:tcPr>
            <w:tcW w:w="3120" w:type="dxa"/>
            <w:tcBorders>
              <w:top w:val="dashed" w:sz="4" w:space="0" w:color="2E74B5" w:themeColor="accent5" w:themeShade="BF"/>
              <w:left w:val="nil"/>
              <w:bottom w:val="nil"/>
            </w:tcBorders>
            <w:tcMar>
              <w:left w:w="115" w:type="dxa"/>
              <w:right w:w="115" w:type="dxa"/>
            </w:tcMar>
          </w:tcPr>
          <w:p w14:paraId="2EFC9AA9" w14:textId="77777777" w:rsidR="00127D23" w:rsidRPr="006823DC" w:rsidRDefault="003F133F" w:rsidP="00AE2302">
            <w:sdt>
              <w:sdtPr>
                <w:alias w:val="Enter description:"/>
                <w:tag w:val="Enter description:"/>
                <w:id w:val="531316303"/>
                <w:placeholder>
                  <w:docPart w:val="48734BB2E56F4825A68D2B0513E8416F"/>
                </w:placeholder>
                <w:temporary/>
                <w:showingPlcHdr/>
                <w15:appearance w15:val="hidden"/>
              </w:sdtPr>
              <w:sdtEndPr/>
              <w:sdtContent>
                <w:r w:rsidR="00127D23">
                  <w:t>A brief description of the dish.</w:t>
                </w:r>
              </w:sdtContent>
            </w:sdt>
          </w:p>
        </w:tc>
      </w:tr>
      <w:tr w:rsidR="00127D23" w14:paraId="64DFB55B" w14:textId="77777777" w:rsidTr="003D20A8">
        <w:trPr>
          <w:trHeight w:val="496"/>
        </w:trPr>
        <w:tc>
          <w:tcPr>
            <w:tcW w:w="690" w:type="dxa"/>
            <w:tcBorders>
              <w:left w:val="single" w:sz="48" w:space="0" w:color="2F5496" w:themeColor="accent1" w:themeShade="BF"/>
              <w:bottom w:val="nil"/>
              <w:right w:val="nil"/>
            </w:tcBorders>
            <w:shd w:val="clear" w:color="auto" w:fill="auto"/>
          </w:tcPr>
          <w:p w14:paraId="6B69A9CD" w14:textId="77777777" w:rsidR="00127D23" w:rsidRDefault="00127D23" w:rsidP="00AE2302">
            <w:pPr>
              <w:pStyle w:val="Heading1"/>
              <w:framePr w:hSpace="0" w:wrap="auto" w:vAnchor="margin" w:hAnchor="text" w:xAlign="left" w:yAlign="inline"/>
              <w:outlineLvl w:val="0"/>
            </w:pPr>
          </w:p>
        </w:tc>
        <w:tc>
          <w:tcPr>
            <w:tcW w:w="3120" w:type="dxa"/>
            <w:tcBorders>
              <w:left w:val="nil"/>
              <w:bottom w:val="dashed" w:sz="4" w:space="0" w:color="2E74B5" w:themeColor="accent5" w:themeShade="BF"/>
            </w:tcBorders>
            <w:shd w:val="clear" w:color="auto" w:fill="FFF2CC" w:themeFill="accent4" w:themeFillTint="33"/>
            <w:tcMar>
              <w:left w:w="115" w:type="dxa"/>
              <w:right w:w="115" w:type="dxa"/>
            </w:tcMar>
          </w:tcPr>
          <w:p w14:paraId="4FA415A8" w14:textId="77777777" w:rsidR="00127D23" w:rsidRPr="008765E9" w:rsidRDefault="003F133F" w:rsidP="00AE2302">
            <w:pPr>
              <w:pStyle w:val="Heading1"/>
              <w:framePr w:hSpace="0" w:wrap="auto" w:vAnchor="margin" w:hAnchor="text" w:xAlign="left" w:yAlign="inline"/>
              <w:outlineLvl w:val="0"/>
            </w:pPr>
            <w:sdt>
              <w:sdtPr>
                <w:alias w:val="Enter item 3:"/>
                <w:tag w:val="Enter item 3:"/>
                <w:id w:val="-163704360"/>
                <w:placeholder>
                  <w:docPart w:val="420BC437907A4C80AEC000F5FA8649A1"/>
                </w:placeholder>
                <w:temporary/>
                <w:showingPlcHdr/>
                <w15:appearance w15:val="hidden"/>
              </w:sdtPr>
              <w:sdtEndPr/>
              <w:sdtContent>
                <w:r w:rsidR="00127D23">
                  <w:t>ITEAM 3</w:t>
                </w:r>
              </w:sdtContent>
            </w:sdt>
          </w:p>
        </w:tc>
      </w:tr>
      <w:tr w:rsidR="00127D23" w14:paraId="2C271F88" w14:textId="77777777" w:rsidTr="003D20A8">
        <w:trPr>
          <w:trHeight w:val="1224"/>
        </w:trPr>
        <w:tc>
          <w:tcPr>
            <w:tcW w:w="690" w:type="dxa"/>
            <w:tcBorders>
              <w:top w:val="nil"/>
              <w:left w:val="single" w:sz="48" w:space="0" w:color="2F5496" w:themeColor="accent1" w:themeShade="BF"/>
              <w:bottom w:val="nil"/>
              <w:right w:val="nil"/>
            </w:tcBorders>
            <w:shd w:val="clear" w:color="auto" w:fill="auto"/>
          </w:tcPr>
          <w:p w14:paraId="753D5067" w14:textId="77777777" w:rsidR="00127D23" w:rsidRDefault="00127D23" w:rsidP="00AE2302"/>
        </w:tc>
        <w:tc>
          <w:tcPr>
            <w:tcW w:w="3120" w:type="dxa"/>
            <w:tcBorders>
              <w:top w:val="dashed" w:sz="4" w:space="0" w:color="2E74B5" w:themeColor="accent5" w:themeShade="BF"/>
              <w:left w:val="nil"/>
              <w:bottom w:val="nil"/>
            </w:tcBorders>
            <w:tcMar>
              <w:left w:w="115" w:type="dxa"/>
              <w:right w:w="115" w:type="dxa"/>
            </w:tcMar>
          </w:tcPr>
          <w:p w14:paraId="4C427248" w14:textId="77777777" w:rsidR="00127D23" w:rsidRDefault="003F133F" w:rsidP="00AE2302">
            <w:sdt>
              <w:sdtPr>
                <w:alias w:val="Enter description:"/>
                <w:tag w:val="Enter description:"/>
                <w:id w:val="-985393750"/>
                <w:placeholder>
                  <w:docPart w:val="407565DBF60343A4AFD148E9CB509FEF"/>
                </w:placeholder>
                <w:temporary/>
                <w:showingPlcHdr/>
                <w15:appearance w15:val="hidden"/>
              </w:sdtPr>
              <w:sdtEndPr/>
              <w:sdtContent>
                <w:r w:rsidR="00127D23">
                  <w:t>A brief description of the dish.</w:t>
                </w:r>
              </w:sdtContent>
            </w:sdt>
          </w:p>
        </w:tc>
      </w:tr>
      <w:tr w:rsidR="00127D23" w14:paraId="36CE091B" w14:textId="77777777" w:rsidTr="003D20A8">
        <w:trPr>
          <w:trHeight w:val="496"/>
        </w:trPr>
        <w:tc>
          <w:tcPr>
            <w:tcW w:w="690" w:type="dxa"/>
            <w:tcBorders>
              <w:left w:val="single" w:sz="48" w:space="0" w:color="2F5496" w:themeColor="accent1" w:themeShade="BF"/>
              <w:bottom w:val="nil"/>
              <w:right w:val="nil"/>
            </w:tcBorders>
            <w:shd w:val="clear" w:color="auto" w:fill="auto"/>
          </w:tcPr>
          <w:p w14:paraId="73F1630B" w14:textId="77777777" w:rsidR="00127D23" w:rsidRDefault="00127D23" w:rsidP="00AE2302">
            <w:pPr>
              <w:pStyle w:val="Heading1"/>
              <w:framePr w:hSpace="0" w:wrap="auto" w:vAnchor="margin" w:hAnchor="text" w:xAlign="left" w:yAlign="inline"/>
              <w:outlineLvl w:val="0"/>
            </w:pPr>
          </w:p>
        </w:tc>
        <w:tc>
          <w:tcPr>
            <w:tcW w:w="3120" w:type="dxa"/>
            <w:tcBorders>
              <w:left w:val="nil"/>
              <w:bottom w:val="dashed" w:sz="4" w:space="0" w:color="2E74B5" w:themeColor="accent5" w:themeShade="BF"/>
            </w:tcBorders>
            <w:shd w:val="clear" w:color="auto" w:fill="FFF2CC" w:themeFill="accent4" w:themeFillTint="33"/>
            <w:tcMar>
              <w:left w:w="115" w:type="dxa"/>
              <w:right w:w="115" w:type="dxa"/>
            </w:tcMar>
          </w:tcPr>
          <w:p w14:paraId="0E719782" w14:textId="77777777" w:rsidR="00127D23" w:rsidRDefault="003F133F" w:rsidP="00AE2302">
            <w:pPr>
              <w:pStyle w:val="Heading1"/>
              <w:framePr w:hSpace="0" w:wrap="auto" w:vAnchor="margin" w:hAnchor="text" w:xAlign="left" w:yAlign="inline"/>
              <w:outlineLvl w:val="0"/>
            </w:pPr>
            <w:sdt>
              <w:sdtPr>
                <w:alias w:val="Enter item 4:"/>
                <w:tag w:val="Enter item 4:"/>
                <w:id w:val="905178808"/>
                <w:placeholder>
                  <w:docPart w:val="194F113BC762458B823F2A4A849D9BB3"/>
                </w:placeholder>
                <w:temporary/>
                <w:showingPlcHdr/>
                <w15:appearance w15:val="hidden"/>
              </w:sdtPr>
              <w:sdtEndPr/>
              <w:sdtContent>
                <w:r w:rsidR="00127D23">
                  <w:t>ITEAM 4</w:t>
                </w:r>
              </w:sdtContent>
            </w:sdt>
          </w:p>
        </w:tc>
      </w:tr>
      <w:tr w:rsidR="00127D23" w14:paraId="34C18A7F" w14:textId="77777777" w:rsidTr="003D20A8">
        <w:trPr>
          <w:trHeight w:val="1200"/>
        </w:trPr>
        <w:tc>
          <w:tcPr>
            <w:tcW w:w="690" w:type="dxa"/>
            <w:tcBorders>
              <w:top w:val="nil"/>
              <w:left w:val="single" w:sz="48" w:space="0" w:color="2F5496" w:themeColor="accent1" w:themeShade="BF"/>
              <w:bottom w:val="nil"/>
              <w:right w:val="nil"/>
            </w:tcBorders>
            <w:shd w:val="clear" w:color="auto" w:fill="auto"/>
          </w:tcPr>
          <w:p w14:paraId="1940111A" w14:textId="77777777" w:rsidR="00127D23" w:rsidRDefault="00127D23" w:rsidP="00AE2302"/>
        </w:tc>
        <w:tc>
          <w:tcPr>
            <w:tcW w:w="3120" w:type="dxa"/>
            <w:tcBorders>
              <w:top w:val="dashed" w:sz="4" w:space="0" w:color="2E74B5" w:themeColor="accent5" w:themeShade="BF"/>
              <w:left w:val="nil"/>
              <w:bottom w:val="nil"/>
            </w:tcBorders>
            <w:tcMar>
              <w:left w:w="115" w:type="dxa"/>
              <w:right w:w="115" w:type="dxa"/>
            </w:tcMar>
          </w:tcPr>
          <w:p w14:paraId="49DCC014" w14:textId="77777777" w:rsidR="00127D23" w:rsidRDefault="003F133F" w:rsidP="00AE2302">
            <w:sdt>
              <w:sdtPr>
                <w:alias w:val="Enter description:"/>
                <w:tag w:val="Enter description:"/>
                <w:id w:val="1560294090"/>
                <w:placeholder>
                  <w:docPart w:val="60454544CC104C60BA132837DCD7EC8A"/>
                </w:placeholder>
                <w:temporary/>
                <w:showingPlcHdr/>
                <w15:appearance w15:val="hidden"/>
              </w:sdtPr>
              <w:sdtEndPr/>
              <w:sdtContent>
                <w:r w:rsidR="00127D23">
                  <w:t>A brief description of the dish.</w:t>
                </w:r>
              </w:sdtContent>
            </w:sdt>
          </w:p>
        </w:tc>
      </w:tr>
      <w:tr w:rsidR="00127D23" w14:paraId="0FB239BE" w14:textId="77777777" w:rsidTr="003D20A8">
        <w:trPr>
          <w:trHeight w:val="496"/>
        </w:trPr>
        <w:tc>
          <w:tcPr>
            <w:tcW w:w="690" w:type="dxa"/>
            <w:tcBorders>
              <w:left w:val="single" w:sz="48" w:space="0" w:color="2F5496" w:themeColor="accent1" w:themeShade="BF"/>
              <w:bottom w:val="nil"/>
              <w:right w:val="nil"/>
            </w:tcBorders>
            <w:shd w:val="clear" w:color="auto" w:fill="auto"/>
          </w:tcPr>
          <w:p w14:paraId="7FEAEBB2" w14:textId="77777777" w:rsidR="00127D23" w:rsidRDefault="00127D23" w:rsidP="00AE2302">
            <w:pPr>
              <w:pStyle w:val="Heading1"/>
              <w:framePr w:hSpace="0" w:wrap="auto" w:vAnchor="margin" w:hAnchor="text" w:xAlign="left" w:yAlign="inline"/>
              <w:outlineLvl w:val="0"/>
            </w:pPr>
          </w:p>
        </w:tc>
        <w:tc>
          <w:tcPr>
            <w:tcW w:w="3120" w:type="dxa"/>
            <w:tcBorders>
              <w:left w:val="nil"/>
              <w:bottom w:val="dashed" w:sz="4" w:space="0" w:color="2E74B5" w:themeColor="accent5" w:themeShade="BF"/>
            </w:tcBorders>
            <w:shd w:val="clear" w:color="auto" w:fill="FFF2CC" w:themeFill="accent4" w:themeFillTint="33"/>
            <w:tcMar>
              <w:left w:w="115" w:type="dxa"/>
              <w:right w:w="115" w:type="dxa"/>
            </w:tcMar>
          </w:tcPr>
          <w:p w14:paraId="72610964" w14:textId="77777777" w:rsidR="00127D23" w:rsidRDefault="003F133F" w:rsidP="00AE2302">
            <w:pPr>
              <w:pStyle w:val="Heading1"/>
              <w:framePr w:hSpace="0" w:wrap="auto" w:vAnchor="margin" w:hAnchor="text" w:xAlign="left" w:yAlign="inline"/>
              <w:outlineLvl w:val="0"/>
            </w:pPr>
            <w:sdt>
              <w:sdtPr>
                <w:alias w:val="Enter item 5:"/>
                <w:tag w:val="Enter item 5:"/>
                <w:id w:val="-531027315"/>
                <w:placeholder>
                  <w:docPart w:val="9AFD52B32E7842B38D43F209CABD2DCE"/>
                </w:placeholder>
                <w:temporary/>
                <w:showingPlcHdr/>
                <w15:appearance w15:val="hidden"/>
              </w:sdtPr>
              <w:sdtEndPr/>
              <w:sdtContent>
                <w:r w:rsidR="00127D23" w:rsidRPr="006823DC">
                  <w:t>ITEAM</w:t>
                </w:r>
                <w:r w:rsidR="00127D23">
                  <w:t xml:space="preserve"> 5</w:t>
                </w:r>
              </w:sdtContent>
            </w:sdt>
          </w:p>
        </w:tc>
      </w:tr>
      <w:tr w:rsidR="00127D23" w14:paraId="6238980F" w14:textId="77777777" w:rsidTr="003D20A8">
        <w:trPr>
          <w:trHeight w:val="2022"/>
        </w:trPr>
        <w:tc>
          <w:tcPr>
            <w:tcW w:w="690" w:type="dxa"/>
            <w:tcBorders>
              <w:top w:val="nil"/>
              <w:left w:val="single" w:sz="48" w:space="0" w:color="2F5496" w:themeColor="accent1" w:themeShade="BF"/>
              <w:right w:val="nil"/>
            </w:tcBorders>
            <w:shd w:val="clear" w:color="auto" w:fill="auto"/>
          </w:tcPr>
          <w:p w14:paraId="435DDD9A" w14:textId="77777777" w:rsidR="00127D23" w:rsidRDefault="00127D23" w:rsidP="00AE2302"/>
        </w:tc>
        <w:tc>
          <w:tcPr>
            <w:tcW w:w="3120" w:type="dxa"/>
            <w:tcBorders>
              <w:top w:val="dashed" w:sz="4" w:space="0" w:color="2E74B5" w:themeColor="accent5" w:themeShade="BF"/>
              <w:left w:val="nil"/>
            </w:tcBorders>
            <w:tcMar>
              <w:left w:w="115" w:type="dxa"/>
              <w:right w:w="115" w:type="dxa"/>
            </w:tcMar>
          </w:tcPr>
          <w:p w14:paraId="030B43E7" w14:textId="77777777" w:rsidR="00127D23" w:rsidRPr="006823DC" w:rsidRDefault="003F133F" w:rsidP="00AE2302">
            <w:sdt>
              <w:sdtPr>
                <w:alias w:val="Enter description:"/>
                <w:tag w:val="Enter description:"/>
                <w:id w:val="954827412"/>
                <w:placeholder>
                  <w:docPart w:val="9FF224C77118427999D7B1750F66FB92"/>
                </w:placeholder>
                <w:temporary/>
                <w:showingPlcHdr/>
                <w15:appearance w15:val="hidden"/>
              </w:sdtPr>
              <w:sdtEndPr/>
              <w:sdtContent>
                <w:r w:rsidR="00127D23">
                  <w:t>A brief description of the dish.</w:t>
                </w:r>
              </w:sdtContent>
            </w:sdt>
          </w:p>
        </w:tc>
      </w:tr>
    </w:tbl>
    <w:p w14:paraId="56DE98E2" w14:textId="1B9A9DEA" w:rsidR="00AE2302" w:rsidRPr="003D20A8" w:rsidRDefault="00AE2302">
      <w:pPr>
        <w:rPr>
          <w:b/>
          <w:bCs/>
          <w:color w:val="FFC000"/>
          <w:sz w:val="36"/>
          <w:szCs w:val="32"/>
        </w:rPr>
      </w:pPr>
      <w:r w:rsidRPr="003D20A8">
        <w:rPr>
          <w:b/>
          <w:bCs/>
          <w:color w:val="FFC000"/>
          <w:sz w:val="36"/>
          <w:szCs w:val="32"/>
        </w:rPr>
        <w:t>T</w:t>
      </w:r>
      <w:r w:rsidR="003D20A8" w:rsidRPr="003D20A8">
        <w:rPr>
          <w:b/>
          <w:bCs/>
          <w:color w:val="FFC000"/>
          <w:sz w:val="36"/>
          <w:szCs w:val="32"/>
        </w:rPr>
        <w:t>oday’s Menu</w:t>
      </w:r>
    </w:p>
    <w:p w14:paraId="302E588F" w14:textId="689C7FC5" w:rsidR="00534C7A" w:rsidRPr="00AE2302" w:rsidRDefault="00AE2302">
      <w:pPr>
        <w:rPr>
          <w:b/>
          <w:bCs/>
        </w:rPr>
      </w:pPr>
      <w:r w:rsidRPr="00AE2302">
        <w:rPr>
          <w:b/>
          <w:bCs/>
        </w:rPr>
        <w:fldChar w:fldCharType="begin"/>
      </w:r>
      <w:r w:rsidRPr="00AE2302">
        <w:rPr>
          <w:b/>
          <w:bCs/>
        </w:rPr>
        <w:instrText xml:space="preserve"> DATE \@ "dddd, MMMM d, yyyy" </w:instrText>
      </w:r>
      <w:r w:rsidRPr="00AE2302">
        <w:rPr>
          <w:b/>
          <w:bCs/>
        </w:rPr>
        <w:fldChar w:fldCharType="separate"/>
      </w:r>
      <w:r w:rsidRPr="00AE2302">
        <w:rPr>
          <w:b/>
          <w:bCs/>
          <w:noProof/>
        </w:rPr>
        <w:t>Saturday, July 18, 2020</w:t>
      </w:r>
      <w:r w:rsidRPr="00AE2302">
        <w:rPr>
          <w:b/>
          <w:bCs/>
        </w:rPr>
        <w:fldChar w:fldCharType="end"/>
      </w:r>
    </w:p>
    <w:sectPr w:rsidR="00534C7A" w:rsidRPr="00AE2302" w:rsidSect="00127D23">
      <w:headerReference w:type="default" r:id="rId11"/>
      <w:pgSz w:w="12240" w:h="15840"/>
      <w:pgMar w:top="245" w:right="360" w:bottom="245" w:left="5242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7A26A" w14:textId="77777777" w:rsidR="003F133F" w:rsidRDefault="003F133F" w:rsidP="00A479E7">
      <w:pPr>
        <w:spacing w:after="0" w:line="240" w:lineRule="auto"/>
      </w:pPr>
      <w:r>
        <w:separator/>
      </w:r>
    </w:p>
  </w:endnote>
  <w:endnote w:type="continuationSeparator" w:id="0">
    <w:p w14:paraId="711448D9" w14:textId="77777777" w:rsidR="003F133F" w:rsidRDefault="003F133F" w:rsidP="00A4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AA41B" w14:textId="77777777" w:rsidR="003F133F" w:rsidRDefault="003F133F" w:rsidP="00A479E7">
      <w:pPr>
        <w:spacing w:after="0" w:line="240" w:lineRule="auto"/>
      </w:pPr>
      <w:r>
        <w:separator/>
      </w:r>
    </w:p>
  </w:footnote>
  <w:footnote w:type="continuationSeparator" w:id="0">
    <w:p w14:paraId="4B4A61BC" w14:textId="77777777" w:rsidR="003F133F" w:rsidRDefault="003F133F" w:rsidP="00A47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2C402" w14:textId="77777777" w:rsidR="00C865C3" w:rsidRDefault="00C865C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B59A9B7" wp14:editId="79D0A878">
          <wp:simplePos x="0" y="0"/>
          <wp:positionH relativeFrom="page">
            <wp:posOffset>-73025</wp:posOffset>
          </wp:positionH>
          <wp:positionV relativeFrom="page">
            <wp:align>top</wp:align>
          </wp:positionV>
          <wp:extent cx="3191256" cy="10241280"/>
          <wp:effectExtent l="0" t="0" r="9525" b="762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titled-12-0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58" r="8540"/>
                  <a:stretch/>
                </pic:blipFill>
                <pic:spPr bwMode="auto">
                  <a:xfrm>
                    <a:off x="0" y="0"/>
                    <a:ext cx="3191256" cy="102412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122D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10BA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44DB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6CB3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34EA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6A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D264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E27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96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6EF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02"/>
    <w:rsid w:val="00073B0D"/>
    <w:rsid w:val="000C2799"/>
    <w:rsid w:val="00127D23"/>
    <w:rsid w:val="001E4C2F"/>
    <w:rsid w:val="00214100"/>
    <w:rsid w:val="00294B50"/>
    <w:rsid w:val="002B40FF"/>
    <w:rsid w:val="0034197B"/>
    <w:rsid w:val="003D20A8"/>
    <w:rsid w:val="003F133F"/>
    <w:rsid w:val="00403F13"/>
    <w:rsid w:val="00404E4B"/>
    <w:rsid w:val="005736A9"/>
    <w:rsid w:val="0063678C"/>
    <w:rsid w:val="00653CCF"/>
    <w:rsid w:val="006823DC"/>
    <w:rsid w:val="00687BF5"/>
    <w:rsid w:val="00746629"/>
    <w:rsid w:val="007975F6"/>
    <w:rsid w:val="008547C6"/>
    <w:rsid w:val="008551C1"/>
    <w:rsid w:val="008705E3"/>
    <w:rsid w:val="008765E9"/>
    <w:rsid w:val="00932292"/>
    <w:rsid w:val="00974CCC"/>
    <w:rsid w:val="009B26D0"/>
    <w:rsid w:val="00A1674F"/>
    <w:rsid w:val="00A479E7"/>
    <w:rsid w:val="00AE2302"/>
    <w:rsid w:val="00AE38DF"/>
    <w:rsid w:val="00B3238C"/>
    <w:rsid w:val="00B6572F"/>
    <w:rsid w:val="00B85BB7"/>
    <w:rsid w:val="00C1494F"/>
    <w:rsid w:val="00C32B7E"/>
    <w:rsid w:val="00C865C3"/>
    <w:rsid w:val="00E147FE"/>
    <w:rsid w:val="00E744F5"/>
    <w:rsid w:val="00E83911"/>
    <w:rsid w:val="00ED6D8E"/>
    <w:rsid w:val="00F30A3B"/>
    <w:rsid w:val="00F7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0E2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1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F13"/>
    <w:pPr>
      <w:framePr w:hSpace="180" w:wrap="around" w:vAnchor="page" w:hAnchor="page" w:x="4879" w:y="2430"/>
      <w:spacing w:after="0" w:line="240" w:lineRule="auto"/>
      <w:outlineLvl w:val="0"/>
    </w:pPr>
    <w:rPr>
      <w:b/>
      <w:cap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C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403F13"/>
    <w:pPr>
      <w:framePr w:hSpace="180" w:wrap="around" w:vAnchor="page" w:hAnchor="page" w:x="4923" w:y="1979"/>
      <w:spacing w:after="0" w:line="240" w:lineRule="auto"/>
    </w:pPr>
    <w:rPr>
      <w:rFonts w:ascii="Franklin Gothic Demi" w:hAnsi="Franklin Gothic Demi"/>
      <w:caps/>
      <w:color w:val="2F5496" w:themeColor="accent1" w:themeShade="BF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403F13"/>
    <w:rPr>
      <w:rFonts w:ascii="Franklin Gothic Demi" w:hAnsi="Franklin Gothic Demi"/>
      <w:caps/>
      <w:color w:val="2F5496" w:themeColor="accent1" w:themeShade="BF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403F13"/>
    <w:rPr>
      <w:b/>
      <w:cap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86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5C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86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5C3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CC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03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03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03F13"/>
    <w:rPr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03F13"/>
    <w:rPr>
      <w:b/>
      <w:bCs/>
      <w:caps w:val="0"/>
      <w:smallCaps/>
      <w:color w:val="2F5496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974CCC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4CCC"/>
    <w:rPr>
      <w:color w:val="595959" w:themeColor="text1" w:themeTint="A6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2B40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oss\AppData\Roaming\Microsoft\Templates\Party%20menu%20(sun%20and%20san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029AA1928F4741A603880112C2A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5712C-39A8-42E8-A96E-E3258A16AC57}"/>
      </w:docPartPr>
      <w:docPartBody>
        <w:p w:rsidR="00000000" w:rsidRDefault="003B35CB">
          <w:pPr>
            <w:pStyle w:val="C7029AA1928F4741A603880112C2A008"/>
          </w:pPr>
          <w:r w:rsidRPr="006823DC">
            <w:t>ITEAM</w:t>
          </w:r>
          <w:r>
            <w:t xml:space="preserve"> 1</w:t>
          </w:r>
        </w:p>
      </w:docPartBody>
    </w:docPart>
    <w:docPart>
      <w:docPartPr>
        <w:name w:val="70F4E06ECD8C445789C22CA09854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1BDBB-3256-452F-9299-4E7F6D327267}"/>
      </w:docPartPr>
      <w:docPartBody>
        <w:p w:rsidR="00000000" w:rsidRDefault="003B35CB">
          <w:pPr>
            <w:pStyle w:val="70F4E06ECD8C445789C22CA0985432D0"/>
          </w:pPr>
          <w:r>
            <w:t>A brief description of the dish.</w:t>
          </w:r>
        </w:p>
      </w:docPartBody>
    </w:docPart>
    <w:docPart>
      <w:docPartPr>
        <w:name w:val="940ABAEEB4814AA4976A3F7B1637D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A4679-D25C-4835-B032-7BCD5E921DF1}"/>
      </w:docPartPr>
      <w:docPartBody>
        <w:p w:rsidR="00000000" w:rsidRDefault="003B35CB">
          <w:pPr>
            <w:pStyle w:val="940ABAEEB4814AA4976A3F7B1637DE44"/>
          </w:pPr>
          <w:r w:rsidRPr="006823DC">
            <w:t>ITEAM</w:t>
          </w:r>
          <w:r>
            <w:t xml:space="preserve"> 2</w:t>
          </w:r>
        </w:p>
      </w:docPartBody>
    </w:docPart>
    <w:docPart>
      <w:docPartPr>
        <w:name w:val="48734BB2E56F4825A68D2B0513E84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75222-BB58-44D3-9D31-9F0CB0F9D21A}"/>
      </w:docPartPr>
      <w:docPartBody>
        <w:p w:rsidR="00000000" w:rsidRDefault="003B35CB">
          <w:pPr>
            <w:pStyle w:val="48734BB2E56F4825A68D2B0513E8416F"/>
          </w:pPr>
          <w:r>
            <w:t>A brief description of the dish.</w:t>
          </w:r>
        </w:p>
      </w:docPartBody>
    </w:docPart>
    <w:docPart>
      <w:docPartPr>
        <w:name w:val="420BC437907A4C80AEC000F5FA864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7DFE0-FD83-446B-86C6-069BE1AA1ED1}"/>
      </w:docPartPr>
      <w:docPartBody>
        <w:p w:rsidR="00000000" w:rsidRDefault="003B35CB">
          <w:pPr>
            <w:pStyle w:val="420BC437907A4C80AEC000F5FA8649A1"/>
          </w:pPr>
          <w:r>
            <w:t>ITEAM 3</w:t>
          </w:r>
        </w:p>
      </w:docPartBody>
    </w:docPart>
    <w:docPart>
      <w:docPartPr>
        <w:name w:val="407565DBF60343A4AFD148E9CB509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AF426-B5B2-4DFF-AD3A-C1D5B249C4FD}"/>
      </w:docPartPr>
      <w:docPartBody>
        <w:p w:rsidR="00000000" w:rsidRDefault="003B35CB">
          <w:pPr>
            <w:pStyle w:val="407565DBF60343A4AFD148E9CB509FEF"/>
          </w:pPr>
          <w:r>
            <w:t>A brief description of the dish.</w:t>
          </w:r>
        </w:p>
      </w:docPartBody>
    </w:docPart>
    <w:docPart>
      <w:docPartPr>
        <w:name w:val="194F113BC762458B823F2A4A849D9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DAEA0-57F0-42FA-8CC4-E69CD525965B}"/>
      </w:docPartPr>
      <w:docPartBody>
        <w:p w:rsidR="00000000" w:rsidRDefault="003B35CB">
          <w:pPr>
            <w:pStyle w:val="194F113BC762458B823F2A4A849D9BB3"/>
          </w:pPr>
          <w:r>
            <w:t>ITEAM 4</w:t>
          </w:r>
        </w:p>
      </w:docPartBody>
    </w:docPart>
    <w:docPart>
      <w:docPartPr>
        <w:name w:val="60454544CC104C60BA132837DCD7E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97232-899A-47F9-A41F-ED66C5338702}"/>
      </w:docPartPr>
      <w:docPartBody>
        <w:p w:rsidR="00000000" w:rsidRDefault="003B35CB">
          <w:pPr>
            <w:pStyle w:val="60454544CC104C60BA132837DCD7EC8A"/>
          </w:pPr>
          <w:r>
            <w:t>A brief description of the dish.</w:t>
          </w:r>
        </w:p>
      </w:docPartBody>
    </w:docPart>
    <w:docPart>
      <w:docPartPr>
        <w:name w:val="9AFD52B32E7842B38D43F209CABD2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DD2F4-AF37-49F4-BFEA-DDD271DAA0AA}"/>
      </w:docPartPr>
      <w:docPartBody>
        <w:p w:rsidR="00000000" w:rsidRDefault="003B35CB">
          <w:pPr>
            <w:pStyle w:val="9AFD52B32E7842B38D43F209CABD2DCE"/>
          </w:pPr>
          <w:r w:rsidRPr="006823DC">
            <w:t>ITEAM</w:t>
          </w:r>
          <w:r>
            <w:t xml:space="preserve"> 5</w:t>
          </w:r>
        </w:p>
      </w:docPartBody>
    </w:docPart>
    <w:docPart>
      <w:docPartPr>
        <w:name w:val="9FF224C77118427999D7B1750F66F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07F40-C6AE-44D3-8456-67A8A544F60C}"/>
      </w:docPartPr>
      <w:docPartBody>
        <w:p w:rsidR="00000000" w:rsidRDefault="003B35CB">
          <w:pPr>
            <w:pStyle w:val="9FF224C77118427999D7B1750F66FB92"/>
          </w:pPr>
          <w:r>
            <w:t>A brief description of the dish.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97"/>
    <w:rsid w:val="003B35CB"/>
    <w:rsid w:val="00A3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5F2F2F296441E3B954BDEF383B6420">
    <w:name w:val="C85F2F2F296441E3B954BDEF383B6420"/>
  </w:style>
  <w:style w:type="paragraph" w:customStyle="1" w:styleId="C7029AA1928F4741A603880112C2A008">
    <w:name w:val="C7029AA1928F4741A603880112C2A008"/>
  </w:style>
  <w:style w:type="paragraph" w:customStyle="1" w:styleId="70F4E06ECD8C445789C22CA0985432D0">
    <w:name w:val="70F4E06ECD8C445789C22CA0985432D0"/>
  </w:style>
  <w:style w:type="paragraph" w:customStyle="1" w:styleId="940ABAEEB4814AA4976A3F7B1637DE44">
    <w:name w:val="940ABAEEB4814AA4976A3F7B1637DE44"/>
  </w:style>
  <w:style w:type="paragraph" w:customStyle="1" w:styleId="48734BB2E56F4825A68D2B0513E8416F">
    <w:name w:val="48734BB2E56F4825A68D2B0513E8416F"/>
  </w:style>
  <w:style w:type="paragraph" w:customStyle="1" w:styleId="420BC437907A4C80AEC000F5FA8649A1">
    <w:name w:val="420BC437907A4C80AEC000F5FA8649A1"/>
  </w:style>
  <w:style w:type="paragraph" w:customStyle="1" w:styleId="407565DBF60343A4AFD148E9CB509FEF">
    <w:name w:val="407565DBF60343A4AFD148E9CB509FEF"/>
  </w:style>
  <w:style w:type="paragraph" w:customStyle="1" w:styleId="194F113BC762458B823F2A4A849D9BB3">
    <w:name w:val="194F113BC762458B823F2A4A849D9BB3"/>
  </w:style>
  <w:style w:type="paragraph" w:customStyle="1" w:styleId="60454544CC104C60BA132837DCD7EC8A">
    <w:name w:val="60454544CC104C60BA132837DCD7EC8A"/>
  </w:style>
  <w:style w:type="paragraph" w:customStyle="1" w:styleId="9AFD52B32E7842B38D43F209CABD2DCE">
    <w:name w:val="9AFD52B32E7842B38D43F209CABD2DCE"/>
  </w:style>
  <w:style w:type="paragraph" w:customStyle="1" w:styleId="9FF224C77118427999D7B1750F66FB92">
    <w:name w:val="9FF224C77118427999D7B1750F66FB92"/>
  </w:style>
  <w:style w:type="paragraph" w:customStyle="1" w:styleId="7255FC5B844B41A6B3B35F8533CB09FB">
    <w:name w:val="7255FC5B844B41A6B3B35F8533CB09FB"/>
    <w:rsid w:val="00A30F97"/>
  </w:style>
  <w:style w:type="paragraph" w:customStyle="1" w:styleId="D62279C0FBDD4665AC5DE69A17E54C64">
    <w:name w:val="D62279C0FBDD4665AC5DE69A17E54C64"/>
    <w:rsid w:val="00A30F97"/>
  </w:style>
  <w:style w:type="paragraph" w:customStyle="1" w:styleId="DA23DABAA67E4E5384F3DD743B1CE8BD">
    <w:name w:val="DA23DABAA67E4E5384F3DD743B1CE8BD"/>
    <w:rsid w:val="00A30F97"/>
  </w:style>
  <w:style w:type="paragraph" w:customStyle="1" w:styleId="7AF9A18645B5491392479AA4CCD79F3C">
    <w:name w:val="7AF9A18645B5491392479AA4CCD79F3C"/>
    <w:rsid w:val="00A30F97"/>
  </w:style>
  <w:style w:type="paragraph" w:customStyle="1" w:styleId="40424AB725344840A20DA5570C0CAFC2">
    <w:name w:val="40424AB725344840A20DA5570C0CAFC2"/>
    <w:rsid w:val="00A30F97"/>
  </w:style>
  <w:style w:type="paragraph" w:customStyle="1" w:styleId="B9645023C74547F3ABB38A612A4C08AB">
    <w:name w:val="B9645023C74547F3ABB38A612A4C08AB"/>
    <w:rsid w:val="00A30F97"/>
  </w:style>
  <w:style w:type="paragraph" w:customStyle="1" w:styleId="0D8EB23E78FD4485A5863DF50F4E3640">
    <w:name w:val="0D8EB23E78FD4485A5863DF50F4E3640"/>
    <w:rsid w:val="00A30F97"/>
  </w:style>
  <w:style w:type="paragraph" w:customStyle="1" w:styleId="925E81AD2ABA4291ABC6E6D1E305D2E7">
    <w:name w:val="925E81AD2ABA4291ABC6E6D1E305D2E7"/>
    <w:rsid w:val="00A30F97"/>
  </w:style>
  <w:style w:type="paragraph" w:customStyle="1" w:styleId="19B8398B7AF8410DAEA4C43BEBB00095">
    <w:name w:val="19B8398B7AF8410DAEA4C43BEBB00095"/>
    <w:rsid w:val="00A30F97"/>
  </w:style>
  <w:style w:type="paragraph" w:customStyle="1" w:styleId="4DA634CCA2C34135864F39D773D8820C">
    <w:name w:val="4DA634CCA2C34135864F39D773D8820C"/>
    <w:rsid w:val="00A30F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A83763-2673-4684-8B87-FADF7CB901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67FA3D-BCB1-4DF6-A480-636BB6C0EC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C71E791-2F65-4599-ABBB-A6B500010D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Party menu (sun and sand design).dotx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2020-07-18T19:15:00Z</dcterms:created>
  <dcterms:modified xsi:type="dcterms:W3CDTF">2020-07-18T19:29:00Z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